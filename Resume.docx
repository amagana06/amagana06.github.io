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F3FD" w14:textId="77777777" w:rsidR="00013860" w:rsidRDefault="00013860" w:rsidP="000138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Antony Magana</w:t>
      </w:r>
    </w:p>
    <w:p w14:paraId="6A90FFBC" w14:textId="77777777" w:rsidR="00013860" w:rsidRDefault="00013860" w:rsidP="0001386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(630)-550-9805 -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tonymagana2001@gmail.com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FAC6E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976EFB3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Summary of Skills </w:t>
      </w:r>
    </w:p>
    <w:p w14:paraId="32D6638B" w14:textId="77777777" w:rsidR="00013860" w:rsidRDefault="00013860" w:rsidP="0001386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Bilingual (Spanish) </w:t>
      </w:r>
    </w:p>
    <w:p w14:paraId="65B5AA34" w14:textId="77777777" w:rsidR="00013860" w:rsidRDefault="00013860" w:rsidP="0001386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HTML/CSS </w:t>
      </w:r>
    </w:p>
    <w:p w14:paraId="054F7D83" w14:textId="77777777" w:rsidR="00013860" w:rsidRDefault="00013860" w:rsidP="0001386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0270375" w14:textId="0EB7D0BC" w:rsidR="00013860" w:rsidRPr="00841F10" w:rsidRDefault="00013860" w:rsidP="00841F1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&amp; </w:t>
      </w:r>
      <w:r w:rsidR="001F17ED">
        <w:rPr>
          <w:rFonts w:ascii="Times New Roman" w:hAnsi="Times New Roman" w:cs="Times New Roman"/>
          <w:sz w:val="24"/>
          <w:szCs w:val="24"/>
        </w:rPr>
        <w:t>JavaScript</w:t>
      </w:r>
    </w:p>
    <w:p w14:paraId="1377B01A" w14:textId="5CDBB577" w:rsidR="00855DC1" w:rsidRDefault="00855DC1" w:rsidP="0001386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53BC92E5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5C2A8B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Education </w:t>
      </w:r>
    </w:p>
    <w:p w14:paraId="5ED8D7AF" w14:textId="39E1530D" w:rsidR="00013860" w:rsidRDefault="00013860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Aurora University, Aurora, Illinois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May 2023</w:t>
      </w:r>
    </w:p>
    <w:p w14:paraId="5CC4B86C" w14:textId="77777777" w:rsidR="000A49A5" w:rsidRDefault="000A49A5" w:rsidP="00013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D72F76" w14:textId="143BFF7A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</w:p>
    <w:p w14:paraId="3D44A85F" w14:textId="77777777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3.4/4.0</w:t>
      </w:r>
    </w:p>
    <w:p w14:paraId="1DB74DA8" w14:textId="77777777" w:rsidR="000A49A5" w:rsidRDefault="000A49A5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DFC0A93" w14:textId="01E3DD8E" w:rsidR="00013860" w:rsidRDefault="00013860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Courses:</w:t>
      </w:r>
    </w:p>
    <w:p w14:paraId="192E5683" w14:textId="77777777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 Development </w:t>
      </w:r>
    </w:p>
    <w:p w14:paraId="21B9A068" w14:textId="77777777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Architecture </w:t>
      </w:r>
    </w:p>
    <w:p w14:paraId="694B6DD3" w14:textId="77777777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 </w:t>
      </w:r>
    </w:p>
    <w:p w14:paraId="0DC132C3" w14:textId="77777777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 &amp; Linux</w:t>
      </w:r>
    </w:p>
    <w:p w14:paraId="47C52706" w14:textId="4A46743E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7176F641" w14:textId="1FE6DB9E" w:rsidR="00013860" w:rsidRDefault="00013860" w:rsidP="00013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</w:t>
      </w:r>
    </w:p>
    <w:p w14:paraId="5A01A95B" w14:textId="69251D98" w:rsidR="00855DC1" w:rsidRDefault="00855DC1" w:rsidP="00855D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  <w:r w:rsidR="009E1641">
        <w:rPr>
          <w:rFonts w:ascii="Times New Roman" w:hAnsi="Times New Roman" w:cs="Times New Roman"/>
          <w:sz w:val="24"/>
          <w:szCs w:val="24"/>
        </w:rPr>
        <w:t xml:space="preserve"> (In Progress)</w:t>
      </w:r>
    </w:p>
    <w:p w14:paraId="0CCAF9E1" w14:textId="68B49C49" w:rsidR="00855DC1" w:rsidRDefault="00855DC1" w:rsidP="00855D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Analysis and Design (In Progress)</w:t>
      </w:r>
    </w:p>
    <w:p w14:paraId="53ADE8D0" w14:textId="78503185" w:rsidR="00855DC1" w:rsidRPr="00855DC1" w:rsidRDefault="00855DC1" w:rsidP="00855D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Foundations in Cyber Security Management (In Progress)</w:t>
      </w:r>
    </w:p>
    <w:p w14:paraId="7BD21D16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2D066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Work Experience </w:t>
      </w:r>
    </w:p>
    <w:p w14:paraId="54F1B930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Longhorn Steakhouse, Oswego, Illinois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September 2019 – present </w:t>
      </w:r>
    </w:p>
    <w:p w14:paraId="585A4200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Line Cook </w:t>
      </w:r>
    </w:p>
    <w:p w14:paraId="19A2D27E" w14:textId="77777777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as part of a team to prepare and cook food in an efficient manner</w:t>
      </w:r>
    </w:p>
    <w:p w14:paraId="1671F31C" w14:textId="77777777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effectively to staff and customers</w:t>
      </w:r>
    </w:p>
    <w:p w14:paraId="2C8829A7" w14:textId="7493D06E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multiple tasks effectively</w:t>
      </w:r>
    </w:p>
    <w:p w14:paraId="65AFFD8D" w14:textId="77777777" w:rsidR="00013860" w:rsidRDefault="00013860" w:rsidP="000138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2B325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 Express Aurora, Illinois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December 2017 – September 2019</w:t>
      </w:r>
    </w:p>
    <w:p w14:paraId="288F9D96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 Cook </w:t>
      </w:r>
    </w:p>
    <w:p w14:paraId="289D42CF" w14:textId="269752D6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excellent leadership skills to lead </w:t>
      </w:r>
      <w:r w:rsidR="00716BF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team to prepare food efficiently and safely</w:t>
      </w:r>
    </w:p>
    <w:p w14:paraId="3418C555" w14:textId="77777777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food with speed and accuracy</w:t>
      </w:r>
    </w:p>
    <w:p w14:paraId="35572851" w14:textId="77777777" w:rsidR="00013860" w:rsidRDefault="00013860" w:rsidP="000138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stressful situations in a professional and calm manner</w:t>
      </w:r>
    </w:p>
    <w:p w14:paraId="6BB28E7B" w14:textId="77777777" w:rsidR="00013860" w:rsidRDefault="00013860" w:rsidP="000138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0E378" w14:textId="77777777" w:rsidR="00013860" w:rsidRDefault="00013860" w:rsidP="0001386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Activities </w:t>
      </w:r>
    </w:p>
    <w:p w14:paraId="6EF343E3" w14:textId="77777777" w:rsidR="00013860" w:rsidRDefault="00013860" w:rsidP="0001386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Soccer (11 years)</w:t>
      </w:r>
    </w:p>
    <w:p w14:paraId="069EEDE2" w14:textId="780CDCFD" w:rsidR="00614699" w:rsidRPr="00614699" w:rsidRDefault="00614699" w:rsidP="0091547C">
      <w:pPr>
        <w:jc w:val="both"/>
      </w:pPr>
    </w:p>
    <w:sectPr w:rsidR="00614699" w:rsidRPr="0061469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FF2F" w14:textId="77777777" w:rsidR="00644C8D" w:rsidRDefault="00644C8D" w:rsidP="0068194B">
      <w:r>
        <w:separator/>
      </w:r>
    </w:p>
    <w:p w14:paraId="56C89925" w14:textId="77777777" w:rsidR="00644C8D" w:rsidRDefault="00644C8D"/>
    <w:p w14:paraId="68A80FEF" w14:textId="77777777" w:rsidR="00644C8D" w:rsidRDefault="00644C8D"/>
  </w:endnote>
  <w:endnote w:type="continuationSeparator" w:id="0">
    <w:p w14:paraId="26B4C1CF" w14:textId="77777777" w:rsidR="00644C8D" w:rsidRDefault="00644C8D" w:rsidP="0068194B">
      <w:r>
        <w:continuationSeparator/>
      </w:r>
    </w:p>
    <w:p w14:paraId="7F7BE99A" w14:textId="77777777" w:rsidR="00644C8D" w:rsidRDefault="00644C8D"/>
    <w:p w14:paraId="4FBDBD1E" w14:textId="77777777" w:rsidR="00644C8D" w:rsidRDefault="00644C8D"/>
  </w:endnote>
  <w:endnote w:type="continuationNotice" w:id="1">
    <w:p w14:paraId="3969E5EA" w14:textId="77777777" w:rsidR="00644C8D" w:rsidRDefault="00644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B2FF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4336" w14:textId="77777777" w:rsidR="00644C8D" w:rsidRDefault="00644C8D" w:rsidP="0068194B">
      <w:r>
        <w:separator/>
      </w:r>
    </w:p>
    <w:p w14:paraId="4A220E50" w14:textId="77777777" w:rsidR="00644C8D" w:rsidRDefault="00644C8D"/>
    <w:p w14:paraId="178BE68A" w14:textId="77777777" w:rsidR="00644C8D" w:rsidRDefault="00644C8D"/>
  </w:footnote>
  <w:footnote w:type="continuationSeparator" w:id="0">
    <w:p w14:paraId="4A0268D6" w14:textId="77777777" w:rsidR="00644C8D" w:rsidRDefault="00644C8D" w:rsidP="0068194B">
      <w:r>
        <w:continuationSeparator/>
      </w:r>
    </w:p>
    <w:p w14:paraId="597CAF62" w14:textId="77777777" w:rsidR="00644C8D" w:rsidRDefault="00644C8D"/>
    <w:p w14:paraId="1F61340C" w14:textId="77777777" w:rsidR="00644C8D" w:rsidRDefault="00644C8D"/>
  </w:footnote>
  <w:footnote w:type="continuationNotice" w:id="1">
    <w:p w14:paraId="49069A28" w14:textId="77777777" w:rsidR="00644C8D" w:rsidRDefault="00644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E97B" w14:textId="0996907D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9457D"/>
    <w:multiLevelType w:val="hybridMultilevel"/>
    <w:tmpl w:val="42E6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CB4176"/>
    <w:multiLevelType w:val="hybridMultilevel"/>
    <w:tmpl w:val="0E54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112476"/>
    <w:multiLevelType w:val="hybridMultilevel"/>
    <w:tmpl w:val="DC1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3435EA4"/>
    <w:multiLevelType w:val="hybridMultilevel"/>
    <w:tmpl w:val="F1B2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210C1"/>
    <w:multiLevelType w:val="hybridMultilevel"/>
    <w:tmpl w:val="DB6A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  <w:num w:numId="19">
    <w:abstractNumId w:val="14"/>
  </w:num>
  <w:num w:numId="20">
    <w:abstractNumId w:val="17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05"/>
    <w:rsid w:val="000001EF"/>
    <w:rsid w:val="00007322"/>
    <w:rsid w:val="00007728"/>
    <w:rsid w:val="000108FE"/>
    <w:rsid w:val="00013860"/>
    <w:rsid w:val="00014492"/>
    <w:rsid w:val="00024584"/>
    <w:rsid w:val="00024730"/>
    <w:rsid w:val="00030693"/>
    <w:rsid w:val="00053F6E"/>
    <w:rsid w:val="00055E95"/>
    <w:rsid w:val="0007021F"/>
    <w:rsid w:val="000A49A5"/>
    <w:rsid w:val="000B2BA5"/>
    <w:rsid w:val="000E7C7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05FF"/>
    <w:rsid w:val="00184014"/>
    <w:rsid w:val="00192008"/>
    <w:rsid w:val="001C0E68"/>
    <w:rsid w:val="001C4B6F"/>
    <w:rsid w:val="001D0BF1"/>
    <w:rsid w:val="001E3120"/>
    <w:rsid w:val="001E7E0C"/>
    <w:rsid w:val="001F0BB0"/>
    <w:rsid w:val="001F17E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58CF"/>
    <w:rsid w:val="002617AE"/>
    <w:rsid w:val="002638D0"/>
    <w:rsid w:val="002647D3"/>
    <w:rsid w:val="00275EAE"/>
    <w:rsid w:val="002761E1"/>
    <w:rsid w:val="00294998"/>
    <w:rsid w:val="00297F18"/>
    <w:rsid w:val="002A1945"/>
    <w:rsid w:val="002B1502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0ABB"/>
    <w:rsid w:val="003A0632"/>
    <w:rsid w:val="003A30E5"/>
    <w:rsid w:val="003A6ADF"/>
    <w:rsid w:val="003B5928"/>
    <w:rsid w:val="003D296F"/>
    <w:rsid w:val="003D380F"/>
    <w:rsid w:val="003E160D"/>
    <w:rsid w:val="003F1D5F"/>
    <w:rsid w:val="00405128"/>
    <w:rsid w:val="00406CFF"/>
    <w:rsid w:val="004130A9"/>
    <w:rsid w:val="00416B25"/>
    <w:rsid w:val="00420592"/>
    <w:rsid w:val="00423F09"/>
    <w:rsid w:val="004319E0"/>
    <w:rsid w:val="00437E8C"/>
    <w:rsid w:val="00440225"/>
    <w:rsid w:val="004726BC"/>
    <w:rsid w:val="00474105"/>
    <w:rsid w:val="00480E6E"/>
    <w:rsid w:val="00485AD8"/>
    <w:rsid w:val="00486277"/>
    <w:rsid w:val="00494CF6"/>
    <w:rsid w:val="00495F8D"/>
    <w:rsid w:val="004A1FAE"/>
    <w:rsid w:val="004A32FF"/>
    <w:rsid w:val="004B06EB"/>
    <w:rsid w:val="004B6AD0"/>
    <w:rsid w:val="004C0639"/>
    <w:rsid w:val="004C2D5D"/>
    <w:rsid w:val="004C33E1"/>
    <w:rsid w:val="004E01EB"/>
    <w:rsid w:val="004E2794"/>
    <w:rsid w:val="004F15E2"/>
    <w:rsid w:val="00510392"/>
    <w:rsid w:val="00513E2A"/>
    <w:rsid w:val="00553D6A"/>
    <w:rsid w:val="005622DB"/>
    <w:rsid w:val="00566A35"/>
    <w:rsid w:val="0056701E"/>
    <w:rsid w:val="005740D7"/>
    <w:rsid w:val="00590C3C"/>
    <w:rsid w:val="005A033A"/>
    <w:rsid w:val="005A0F26"/>
    <w:rsid w:val="005A1B10"/>
    <w:rsid w:val="005A474C"/>
    <w:rsid w:val="005A6850"/>
    <w:rsid w:val="005B1B1B"/>
    <w:rsid w:val="005C58E1"/>
    <w:rsid w:val="005C5932"/>
    <w:rsid w:val="005D3CA7"/>
    <w:rsid w:val="005D4CC1"/>
    <w:rsid w:val="005F4B91"/>
    <w:rsid w:val="005F55D2"/>
    <w:rsid w:val="005F7DE4"/>
    <w:rsid w:val="00614699"/>
    <w:rsid w:val="0062312F"/>
    <w:rsid w:val="00625D0F"/>
    <w:rsid w:val="00625F2C"/>
    <w:rsid w:val="00636225"/>
    <w:rsid w:val="00644C8D"/>
    <w:rsid w:val="006536DE"/>
    <w:rsid w:val="006618E9"/>
    <w:rsid w:val="0068194B"/>
    <w:rsid w:val="00692703"/>
    <w:rsid w:val="006A1962"/>
    <w:rsid w:val="006B5D48"/>
    <w:rsid w:val="006B7D7B"/>
    <w:rsid w:val="006C0682"/>
    <w:rsid w:val="006C1A5E"/>
    <w:rsid w:val="006E1507"/>
    <w:rsid w:val="00712D8B"/>
    <w:rsid w:val="00716BFA"/>
    <w:rsid w:val="00720FB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407"/>
    <w:rsid w:val="00801140"/>
    <w:rsid w:val="00803404"/>
    <w:rsid w:val="0082383A"/>
    <w:rsid w:val="00834955"/>
    <w:rsid w:val="00841F10"/>
    <w:rsid w:val="00855B59"/>
    <w:rsid w:val="00855DC1"/>
    <w:rsid w:val="00860461"/>
    <w:rsid w:val="00861397"/>
    <w:rsid w:val="0086487C"/>
    <w:rsid w:val="00870B20"/>
    <w:rsid w:val="008829F8"/>
    <w:rsid w:val="00885897"/>
    <w:rsid w:val="008A6538"/>
    <w:rsid w:val="008B43FD"/>
    <w:rsid w:val="008C31C4"/>
    <w:rsid w:val="008C7056"/>
    <w:rsid w:val="008F3B14"/>
    <w:rsid w:val="00901899"/>
    <w:rsid w:val="0090344B"/>
    <w:rsid w:val="00905715"/>
    <w:rsid w:val="0091321E"/>
    <w:rsid w:val="00913946"/>
    <w:rsid w:val="0091513B"/>
    <w:rsid w:val="0091547C"/>
    <w:rsid w:val="0092726B"/>
    <w:rsid w:val="0093439C"/>
    <w:rsid w:val="009361BA"/>
    <w:rsid w:val="00944F78"/>
    <w:rsid w:val="009510E7"/>
    <w:rsid w:val="00952C89"/>
    <w:rsid w:val="009571D8"/>
    <w:rsid w:val="009650EA"/>
    <w:rsid w:val="009757F0"/>
    <w:rsid w:val="0097790C"/>
    <w:rsid w:val="0098506E"/>
    <w:rsid w:val="009A44CE"/>
    <w:rsid w:val="009B1AED"/>
    <w:rsid w:val="009C4DFC"/>
    <w:rsid w:val="009D44F8"/>
    <w:rsid w:val="009E1641"/>
    <w:rsid w:val="009E3160"/>
    <w:rsid w:val="009F220C"/>
    <w:rsid w:val="009F3B05"/>
    <w:rsid w:val="009F4931"/>
    <w:rsid w:val="00A11E3C"/>
    <w:rsid w:val="00A1232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2B5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702"/>
    <w:rsid w:val="00B540F4"/>
    <w:rsid w:val="00B60FD0"/>
    <w:rsid w:val="00B622DF"/>
    <w:rsid w:val="00B6332A"/>
    <w:rsid w:val="00B81760"/>
    <w:rsid w:val="00B8494C"/>
    <w:rsid w:val="00B96D78"/>
    <w:rsid w:val="00BA1546"/>
    <w:rsid w:val="00BB01F7"/>
    <w:rsid w:val="00BB2E10"/>
    <w:rsid w:val="00BB4E51"/>
    <w:rsid w:val="00BD431F"/>
    <w:rsid w:val="00BE23E5"/>
    <w:rsid w:val="00BE423E"/>
    <w:rsid w:val="00BF3B05"/>
    <w:rsid w:val="00BF61AC"/>
    <w:rsid w:val="00C02602"/>
    <w:rsid w:val="00C33D05"/>
    <w:rsid w:val="00C47FA6"/>
    <w:rsid w:val="00C57FC6"/>
    <w:rsid w:val="00C66A7D"/>
    <w:rsid w:val="00C779DA"/>
    <w:rsid w:val="00C814F7"/>
    <w:rsid w:val="00CA2CAB"/>
    <w:rsid w:val="00CA4B4D"/>
    <w:rsid w:val="00CB35C3"/>
    <w:rsid w:val="00CB5C57"/>
    <w:rsid w:val="00CC5A49"/>
    <w:rsid w:val="00CD323D"/>
    <w:rsid w:val="00CE4030"/>
    <w:rsid w:val="00CE64B3"/>
    <w:rsid w:val="00CF1A49"/>
    <w:rsid w:val="00D0630C"/>
    <w:rsid w:val="00D140A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DBF"/>
    <w:rsid w:val="00DB7E1E"/>
    <w:rsid w:val="00DC1B78"/>
    <w:rsid w:val="00DC2A2F"/>
    <w:rsid w:val="00DC600B"/>
    <w:rsid w:val="00DE0FAA"/>
    <w:rsid w:val="00DE136D"/>
    <w:rsid w:val="00DE6534"/>
    <w:rsid w:val="00DE76AA"/>
    <w:rsid w:val="00DF4D6C"/>
    <w:rsid w:val="00E01923"/>
    <w:rsid w:val="00E14498"/>
    <w:rsid w:val="00E2397A"/>
    <w:rsid w:val="00E254DB"/>
    <w:rsid w:val="00E273D2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EFC"/>
    <w:rsid w:val="00EA5099"/>
    <w:rsid w:val="00EB67E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2629"/>
    <w:rsid w:val="00F76C6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ABB"/>
    <w:rsid w:val="00FD6FE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5BEE"/>
  <w15:chartTrackingRefBased/>
  <w15:docId w15:val="{4491831A-A4AD-463D-94BD-9BF67458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7C"/>
    <w:pPr>
      <w:spacing w:after="160" w:line="256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nymagana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m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Magana</dc:creator>
  <cp:keywords/>
  <dc:description/>
  <cp:lastModifiedBy>Antony Magana</cp:lastModifiedBy>
  <cp:revision>59</cp:revision>
  <dcterms:created xsi:type="dcterms:W3CDTF">2020-11-30T19:36:00Z</dcterms:created>
  <dcterms:modified xsi:type="dcterms:W3CDTF">2022-02-23T16:35:00Z</dcterms:modified>
  <cp:category/>
</cp:coreProperties>
</file>